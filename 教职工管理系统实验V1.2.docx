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6B7" w:rsidRDefault="0017285F">
      <w:pPr>
        <w:ind w:left="2100" w:firstLine="420"/>
        <w:rPr>
          <w:rFonts w:ascii="黑体" w:eastAsia="黑体" w:hAnsi="黑体" w:cs="黑体"/>
          <w:sz w:val="32"/>
          <w:szCs w:val="40"/>
        </w:rPr>
      </w:pPr>
      <w:r>
        <w:rPr>
          <w:rFonts w:ascii="黑体" w:eastAsia="黑体" w:hAnsi="黑体" w:cs="黑体" w:hint="eastAsia"/>
          <w:sz w:val="32"/>
          <w:szCs w:val="40"/>
        </w:rPr>
        <w:t>教职工管理系统实验</w:t>
      </w:r>
    </w:p>
    <w:p w:rsidR="00D966B7" w:rsidRDefault="0017285F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一、实验目的及要求</w:t>
      </w:r>
    </w:p>
    <w:p w:rsidR="00D966B7" w:rsidRDefault="0017285F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目的：学习使用statement等接口对数据库进行增、删、改、查操作。</w:t>
      </w:r>
    </w:p>
    <w:p w:rsidR="00D966B7" w:rsidRDefault="0017285F">
      <w:pPr>
        <w:spacing w:line="360" w:lineRule="auto"/>
        <w:ind w:left="900" w:hangingChars="375" w:hanging="90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要求：1.编写程序实现连接到本地数据库，对Teacher表进行增、删、改、查等操作；</w:t>
      </w:r>
    </w:p>
    <w:p w:rsidR="00D966B7" w:rsidRDefault="0017285F">
      <w:pPr>
        <w:spacing w:line="360" w:lineRule="auto"/>
        <w:ind w:firstLineChars="300" w:firstLine="7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2.代码规范、输出界面美观；</w:t>
      </w:r>
    </w:p>
    <w:p w:rsidR="00D966B7" w:rsidRDefault="0017285F">
      <w:pPr>
        <w:spacing w:line="360" w:lineRule="auto"/>
        <w:ind w:firstLineChars="300" w:firstLine="7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3.严禁抄袭行为。</w:t>
      </w:r>
    </w:p>
    <w:p w:rsidR="00D966B7" w:rsidRDefault="0017285F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实验内容及原理</w:t>
      </w:r>
    </w:p>
    <w:p w:rsidR="00D966B7" w:rsidRDefault="0017285F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编写程序实现连接到本地数据库，对Teacher表进行增、删、改、查等操作。</w:t>
      </w:r>
    </w:p>
    <w:p w:rsidR="00D966B7" w:rsidRDefault="0017285F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实验软硬件环境</w:t>
      </w:r>
    </w:p>
    <w:p w:rsidR="00D966B7" w:rsidRDefault="0017285F">
      <w:pPr>
        <w:spacing w:line="360" w:lineRule="auto"/>
        <w:ind w:left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Windows 98及以上版本的操作系统；</w:t>
      </w:r>
    </w:p>
    <w:p w:rsidR="00D966B7" w:rsidRDefault="0017285F">
      <w:pPr>
        <w:spacing w:line="360" w:lineRule="auto"/>
        <w:ind w:left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Java运行编译环境</w:t>
      </w:r>
    </w:p>
    <w:p w:rsidR="00D966B7" w:rsidRDefault="0017285F">
      <w:pPr>
        <w:spacing w:line="360" w:lineRule="auto"/>
        <w:ind w:left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MyEclipse</w:t>
      </w:r>
      <w:proofErr w:type="spellEnd"/>
      <w:r>
        <w:rPr>
          <w:rFonts w:asciiTheme="minorEastAsia" w:hAnsiTheme="minorEastAsia" w:cstheme="minorEastAsia" w:hint="eastAsia"/>
          <w:sz w:val="24"/>
        </w:rPr>
        <w:t>软件</w:t>
      </w:r>
    </w:p>
    <w:p w:rsidR="00D966B7" w:rsidRDefault="0017285F">
      <w:pPr>
        <w:spacing w:line="360" w:lineRule="auto"/>
        <w:ind w:left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MySQL</w:t>
      </w:r>
      <w:proofErr w:type="spellEnd"/>
      <w:r>
        <w:rPr>
          <w:rFonts w:asciiTheme="minorEastAsia" w:hAnsiTheme="minorEastAsia" w:cstheme="minorEastAsia" w:hint="eastAsia"/>
          <w:sz w:val="24"/>
        </w:rPr>
        <w:t>或SQL server等数据库系统</w:t>
      </w:r>
    </w:p>
    <w:p w:rsidR="00D966B7" w:rsidRDefault="0017285F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实验结果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D966B7">
        <w:trPr>
          <w:trHeight w:val="3132"/>
        </w:trPr>
        <w:tc>
          <w:tcPr>
            <w:tcW w:w="8522" w:type="dxa"/>
          </w:tcPr>
          <w:p w:rsidR="00D966B7" w:rsidRDefault="0017285F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菜单：</w:t>
            </w:r>
          </w:p>
          <w:p w:rsidR="001D4658" w:rsidRDefault="001D4658" w:rsidP="001D4658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教职工管理系统</w:t>
            </w:r>
          </w:p>
          <w:p w:rsidR="001D4658" w:rsidRDefault="00FB7D07" w:rsidP="00FB7D0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1、</w:t>
            </w:r>
            <w:r w:rsidR="001D4658">
              <w:rPr>
                <w:rFonts w:asciiTheme="minorEastAsia" w:hAnsiTheme="minorEastAsia" w:cstheme="minorEastAsia" w:hint="eastAsia"/>
                <w:sz w:val="24"/>
              </w:rPr>
              <w:t xml:space="preserve">查询全体教职工信息               2、新教职工信息增添 </w:t>
            </w:r>
          </w:p>
          <w:p w:rsidR="001D4658" w:rsidRDefault="001D4658" w:rsidP="001D465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3、教职工信息修改                   4、教职工信息删除</w:t>
            </w:r>
          </w:p>
          <w:p w:rsidR="001D4658" w:rsidRDefault="001D4658" w:rsidP="001D465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:rsidR="001D4658" w:rsidRDefault="001D4658" w:rsidP="001D465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请选择你的操作选项号：</w:t>
            </w:r>
          </w:p>
          <w:p w:rsidR="001D4658" w:rsidRDefault="001D465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  <w:p w:rsidR="001D4658" w:rsidRDefault="001D465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全体</w:t>
            </w:r>
            <w:r>
              <w:rPr>
                <w:rFonts w:asciiTheme="minorEastAsia" w:hAnsiTheme="minorEastAsia" w:cstheme="minorEastAsia" w:hint="eastAsia"/>
                <w:sz w:val="24"/>
              </w:rPr>
              <w:t>教职工信息如下：</w:t>
            </w:r>
          </w:p>
          <w:p w:rsidR="001D4658" w:rsidRDefault="001D465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id    name   </w:t>
            </w:r>
            <w:r w:rsidR="00FB7D07">
              <w:rPr>
                <w:rFonts w:asciiTheme="minorEastAsia" w:hAnsiTheme="minorEastAsia" w:cstheme="minorEastAsia" w:hint="eastAsia"/>
                <w:sz w:val="24"/>
              </w:rPr>
              <w:t xml:space="preserve">  </w:t>
            </w:r>
            <w:r w:rsidRPr="001D4658">
              <w:rPr>
                <w:rFonts w:asciiTheme="minorEastAsia" w:hAnsiTheme="minorEastAsia" w:cstheme="minorEastAsia"/>
                <w:sz w:val="24"/>
              </w:rPr>
              <w:t>salary</w:t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 </w:t>
            </w:r>
            <w:r w:rsidR="00FB7D07"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   </w:t>
            </w:r>
            <w:r w:rsidR="00FB7D07">
              <w:rPr>
                <w:rFonts w:asciiTheme="minorEastAsia" w:hAnsiTheme="minorEastAsia" w:cstheme="minorEastAsia" w:hint="eastAsia"/>
                <w:sz w:val="24"/>
              </w:rPr>
              <w:t>...</w:t>
            </w:r>
          </w:p>
          <w:p w:rsidR="001D4658" w:rsidRDefault="001D465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1     jack     3200.00     </w:t>
            </w:r>
            <w:r w:rsidR="00FB7D07">
              <w:rPr>
                <w:rFonts w:asciiTheme="minorEastAsia" w:hAnsiTheme="minorEastAsia" w:cstheme="minorEastAsia" w:hint="eastAsia"/>
                <w:sz w:val="24"/>
              </w:rPr>
              <w:t xml:space="preserve"> ...</w:t>
            </w:r>
          </w:p>
          <w:p w:rsidR="001D4658" w:rsidRPr="001D4658" w:rsidRDefault="001D4658" w:rsidP="001D465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2     may      3000.00     </w:t>
            </w:r>
            <w:r w:rsidR="00FB7D07">
              <w:rPr>
                <w:rFonts w:asciiTheme="minorEastAsia" w:hAnsiTheme="minorEastAsia" w:cstheme="minorEastAsia" w:hint="eastAsia"/>
                <w:sz w:val="24"/>
              </w:rPr>
              <w:t xml:space="preserve"> ...</w:t>
            </w:r>
          </w:p>
          <w:p w:rsidR="001D4658" w:rsidRDefault="00FB7D0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...</w:t>
            </w:r>
          </w:p>
          <w:p w:rsidR="00FB7D07" w:rsidRDefault="00FB7D0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:rsidR="00FB7D07" w:rsidRDefault="00FB7D0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:rsidR="00D966B7" w:rsidRDefault="0017285F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教职工管理系统</w:t>
            </w:r>
          </w:p>
          <w:p w:rsidR="00D966B7" w:rsidRDefault="00FB7D07" w:rsidP="00FB7D0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1、</w:t>
            </w:r>
            <w:r w:rsidR="0017285F">
              <w:rPr>
                <w:rFonts w:asciiTheme="minorEastAsia" w:hAnsiTheme="minorEastAsia" w:cstheme="minorEastAsia" w:hint="eastAsia"/>
                <w:sz w:val="24"/>
              </w:rPr>
              <w:t xml:space="preserve">查询全体教职工信息               2、新教职工信息增添 </w:t>
            </w:r>
          </w:p>
          <w:p w:rsidR="00D966B7" w:rsidRDefault="0017285F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3、教职工信息修改                   4、教职工信息删除</w:t>
            </w:r>
          </w:p>
          <w:p w:rsidR="00D966B7" w:rsidRDefault="00D966B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:rsidR="00D966B7" w:rsidRDefault="0017285F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请选择你的操作选项号：</w:t>
            </w:r>
          </w:p>
          <w:p w:rsidR="00D966B7" w:rsidRDefault="0017285F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</w:p>
          <w:p w:rsidR="00D966B7" w:rsidRDefault="0017285F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请输入教职工的id号：</w:t>
            </w:r>
          </w:p>
          <w:p w:rsidR="00D966B7" w:rsidRDefault="00FB7D0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  <w:p w:rsidR="00D966B7" w:rsidRDefault="0017285F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请输入教职工的名字：</w:t>
            </w:r>
          </w:p>
          <w:p w:rsidR="00D966B7" w:rsidRDefault="00E934A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June</w:t>
            </w:r>
          </w:p>
          <w:p w:rsidR="00D966B7" w:rsidRDefault="0017285F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请输入教职工的基本工资：</w:t>
            </w:r>
          </w:p>
          <w:p w:rsidR="00D966B7" w:rsidRDefault="0017285F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3000.00</w:t>
            </w:r>
          </w:p>
          <w:p w:rsidR="00FB7D07" w:rsidRDefault="00FB7D0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插入教职工信息为</w:t>
            </w:r>
            <w:r w:rsidR="00843306">
              <w:rPr>
                <w:rFonts w:asciiTheme="minorEastAsia" w:hAnsiTheme="minorEastAsia" w:cstheme="minorEastAsia" w:hint="eastAsia"/>
                <w:sz w:val="24"/>
              </w:rPr>
              <w:t>:</w:t>
            </w:r>
            <w:r>
              <w:rPr>
                <w:rFonts w:asciiTheme="minorEastAsia" w:hAnsiTheme="minorEastAsia" w:cstheme="minorEastAsia" w:hint="eastAsia"/>
                <w:sz w:val="24"/>
              </w:rPr>
              <w:t>（</w:t>
            </w:r>
            <w:r w:rsidR="004B430F">
              <w:rPr>
                <w:rFonts w:asciiTheme="minorEastAsia" w:hAnsiTheme="minorEastAsia" w:cstheme="minorEastAsia" w:hint="eastAsia"/>
                <w:sz w:val="24"/>
              </w:rPr>
              <w:t>3</w:t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, </w:t>
            </w:r>
            <w:r w:rsidR="00E934A8">
              <w:rPr>
                <w:rFonts w:asciiTheme="minorEastAsia" w:hAnsiTheme="minorEastAsia" w:cstheme="minorEastAsia" w:hint="eastAsia"/>
                <w:sz w:val="24"/>
              </w:rPr>
              <w:t>June</w:t>
            </w:r>
            <w:r>
              <w:rPr>
                <w:rFonts w:asciiTheme="minorEastAsia" w:hAnsiTheme="minorEastAsia" w:cstheme="minorEastAsia" w:hint="eastAsia"/>
                <w:sz w:val="24"/>
              </w:rPr>
              <w:t>, 3000</w:t>
            </w:r>
            <w:r w:rsidR="00E934A8">
              <w:rPr>
                <w:rFonts w:asciiTheme="minorEastAsia" w:hAnsiTheme="minorEastAsia" w:cstheme="minorEastAsia" w:hint="eastAsia"/>
                <w:sz w:val="24"/>
              </w:rPr>
              <w:t>.00</w:t>
            </w:r>
            <w:r>
              <w:rPr>
                <w:rFonts w:asciiTheme="minorEastAsia" w:hAnsiTheme="minorEastAsia" w:cstheme="minorEastAsia" w:hint="eastAsia"/>
                <w:sz w:val="24"/>
              </w:rPr>
              <w:t>）</w:t>
            </w:r>
            <w:r w:rsidR="00CD3199">
              <w:rPr>
                <w:rFonts w:asciiTheme="minorEastAsia" w:hAnsiTheme="minorEastAsia" w:cstheme="minorEastAsia" w:hint="eastAsia"/>
                <w:sz w:val="24"/>
              </w:rPr>
              <w:t>，</w:t>
            </w:r>
            <w:r w:rsidR="006045B0">
              <w:rPr>
                <w:rFonts w:asciiTheme="minorEastAsia" w:hAnsiTheme="minorEastAsia" w:cstheme="minorEastAsia" w:hint="eastAsia"/>
                <w:sz w:val="24"/>
              </w:rPr>
              <w:t>是否插入（Y/N）</w:t>
            </w:r>
            <w:r w:rsidR="00563AAF">
              <w:rPr>
                <w:rFonts w:asciiTheme="minorEastAsia" w:hAnsiTheme="minorEastAsia" w:cstheme="minorEastAsia" w:hint="eastAsia"/>
                <w:sz w:val="24"/>
              </w:rPr>
              <w:t>?</w:t>
            </w:r>
          </w:p>
          <w:p w:rsidR="006045B0" w:rsidRDefault="006045B0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请输入：Y(N)</w:t>
            </w:r>
          </w:p>
          <w:p w:rsidR="006045B0" w:rsidRDefault="006045B0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插入成功（返回菜单）</w:t>
            </w:r>
          </w:p>
          <w:p w:rsidR="00FB7D07" w:rsidRDefault="00FB7D0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:rsidR="00954188" w:rsidRDefault="00954188" w:rsidP="00954188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教职工管理系统</w:t>
            </w:r>
          </w:p>
          <w:p w:rsidR="00954188" w:rsidRDefault="00954188" w:rsidP="0095418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1、查询全体教职工信息               2、新教职工信息增添 </w:t>
            </w:r>
          </w:p>
          <w:p w:rsidR="00954188" w:rsidRDefault="00954188" w:rsidP="0095418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3、教职工信息修改                   4、教职工信息删除</w:t>
            </w:r>
          </w:p>
          <w:p w:rsidR="00954188" w:rsidRDefault="00954188" w:rsidP="0095418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:rsidR="00954188" w:rsidRDefault="00954188" w:rsidP="0095418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请选择你的操作选项号：</w:t>
            </w:r>
          </w:p>
          <w:p w:rsidR="00954188" w:rsidRDefault="00954188" w:rsidP="0095418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  <w:p w:rsidR="00954188" w:rsidRDefault="00954188" w:rsidP="0095418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请输入教职工的id号：</w:t>
            </w:r>
          </w:p>
          <w:p w:rsidR="00954188" w:rsidRDefault="00954188" w:rsidP="0095418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  <w:p w:rsidR="00954188" w:rsidRDefault="00954188" w:rsidP="0095418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请输入id为3的教职工修改后的名字：</w:t>
            </w:r>
          </w:p>
          <w:p w:rsidR="00954188" w:rsidRPr="00954188" w:rsidRDefault="00954188" w:rsidP="0095418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Junnnne</w:t>
            </w:r>
            <w:proofErr w:type="spellEnd"/>
          </w:p>
          <w:p w:rsidR="00954188" w:rsidRDefault="00954188" w:rsidP="0095418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请输入id为3的教职工修改后的基本工资：</w:t>
            </w:r>
          </w:p>
          <w:p w:rsidR="00954188" w:rsidRPr="00954188" w:rsidRDefault="00954188" w:rsidP="0095418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3200.00</w:t>
            </w:r>
          </w:p>
          <w:p w:rsidR="00954188" w:rsidRDefault="00954188" w:rsidP="0095418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修改后教职工信息为:（3,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Junnnne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, 3200.00），是否</w:t>
            </w:r>
            <w:r w:rsidR="000B2060">
              <w:rPr>
                <w:rFonts w:asciiTheme="minorEastAsia" w:hAnsiTheme="minorEastAsia" w:cstheme="minorEastAsia" w:hint="eastAsia"/>
                <w:sz w:val="24"/>
              </w:rPr>
              <w:t>修改</w:t>
            </w:r>
            <w:r>
              <w:rPr>
                <w:rFonts w:asciiTheme="minorEastAsia" w:hAnsiTheme="minorEastAsia" w:cstheme="minorEastAsia" w:hint="eastAsia"/>
                <w:sz w:val="24"/>
              </w:rPr>
              <w:t>（Y/N）?</w:t>
            </w:r>
          </w:p>
          <w:p w:rsidR="00954188" w:rsidRDefault="00954188" w:rsidP="0095418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请输入：Y(N)</w:t>
            </w:r>
          </w:p>
          <w:p w:rsidR="00954188" w:rsidRDefault="00663A9C" w:rsidP="0095418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修改</w:t>
            </w:r>
            <w:r w:rsidR="00954188">
              <w:rPr>
                <w:rFonts w:asciiTheme="minorEastAsia" w:hAnsiTheme="minorEastAsia" w:cstheme="minorEastAsia" w:hint="eastAsia"/>
                <w:sz w:val="24"/>
              </w:rPr>
              <w:t>成功（返回菜单）</w:t>
            </w:r>
          </w:p>
          <w:p w:rsidR="00954188" w:rsidRPr="00954188" w:rsidRDefault="00954188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:rsidR="00FB7D07" w:rsidRDefault="00FB7D07" w:rsidP="00FB7D07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教职工管理系统</w:t>
            </w:r>
          </w:p>
          <w:p w:rsidR="00FB7D07" w:rsidRDefault="00FB7D07" w:rsidP="00FB7D0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1、查询全体教职工信息               2、新教职工信息增添 </w:t>
            </w:r>
          </w:p>
          <w:p w:rsidR="00FB7D07" w:rsidRDefault="00FB7D07" w:rsidP="00FB7D0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3、教职工信息修改                   4、教职工信息删除</w:t>
            </w:r>
          </w:p>
          <w:p w:rsidR="00FB7D07" w:rsidRDefault="00FB7D07" w:rsidP="00FB7D0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:rsidR="00FB7D07" w:rsidRDefault="00FB7D07" w:rsidP="00FB7D0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请选择你的操作选项号：</w:t>
            </w:r>
          </w:p>
          <w:p w:rsidR="00FB7D07" w:rsidRDefault="00CD319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4</w:t>
            </w:r>
          </w:p>
          <w:p w:rsidR="00CD3199" w:rsidRDefault="00CD319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请输入教职工id</w:t>
            </w:r>
            <w:r w:rsidR="004B430F">
              <w:rPr>
                <w:rFonts w:asciiTheme="minorEastAsia" w:hAnsiTheme="minorEastAsia" w:cstheme="minorEastAsia" w:hint="eastAsia"/>
                <w:sz w:val="24"/>
              </w:rPr>
              <w:t>：</w:t>
            </w:r>
          </w:p>
          <w:p w:rsidR="004B430F" w:rsidRDefault="004B430F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  <w:p w:rsidR="004B430F" w:rsidRDefault="004B430F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所需删除教职工信息为：（3，June,3000.00） 是否删除（Y/N）？</w:t>
            </w:r>
          </w:p>
          <w:p w:rsidR="004B430F" w:rsidRDefault="004B430F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请输入：Y</w:t>
            </w:r>
            <w:r w:rsidR="00AC15AF">
              <w:rPr>
                <w:rFonts w:asciiTheme="minorEastAsia" w:hAnsiTheme="minorEastAsia" w:cstheme="minorEastAsia" w:hint="eastAsia"/>
                <w:sz w:val="24"/>
              </w:rPr>
              <w:t>(N)</w:t>
            </w:r>
          </w:p>
          <w:p w:rsidR="004B430F" w:rsidRPr="004B430F" w:rsidRDefault="004B430F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删除成功</w:t>
            </w:r>
            <w:r w:rsidR="00AC15AF">
              <w:rPr>
                <w:rFonts w:asciiTheme="minorEastAsia" w:hAnsiTheme="minorEastAsia" w:cstheme="minorEastAsia" w:hint="eastAsia"/>
                <w:sz w:val="24"/>
              </w:rPr>
              <w:t>(返回菜单)</w:t>
            </w:r>
          </w:p>
        </w:tc>
      </w:tr>
    </w:tbl>
    <w:p w:rsidR="00D966B7" w:rsidRDefault="00D966B7">
      <w:pPr>
        <w:widowControl/>
        <w:jc w:val="left"/>
      </w:pPr>
    </w:p>
    <w:p w:rsidR="00D966B7" w:rsidRPr="00B73D60" w:rsidRDefault="0017285F" w:rsidP="00B73D60">
      <w:pPr>
        <w:spacing w:line="360" w:lineRule="auto"/>
        <w:rPr>
          <w:rFonts w:asciiTheme="minorEastAsia" w:hAnsiTheme="minorEastAsia"/>
          <w:sz w:val="24"/>
        </w:rPr>
      </w:pPr>
      <w:r w:rsidRPr="00B73D60">
        <w:rPr>
          <w:rFonts w:asciiTheme="minorEastAsia" w:hAnsiTheme="minorEastAsia" w:hint="eastAsia"/>
          <w:sz w:val="24"/>
        </w:rPr>
        <w:t>注：数据库中teacher表的建立至少包含（id，name,</w:t>
      </w:r>
      <w:r w:rsidR="0053125F" w:rsidRPr="00B73D60">
        <w:rPr>
          <w:rFonts w:asciiTheme="minorEastAsia" w:hAnsiTheme="minorEastAsia" w:hint="eastAsia"/>
          <w:sz w:val="24"/>
        </w:rPr>
        <w:t xml:space="preserve"> </w:t>
      </w:r>
      <w:r w:rsidRPr="00B73D60">
        <w:rPr>
          <w:rFonts w:asciiTheme="minorEastAsia" w:hAnsiTheme="minorEastAsia" w:hint="eastAsia"/>
          <w:sz w:val="24"/>
        </w:rPr>
        <w:t>sex,</w:t>
      </w:r>
      <w:r w:rsidR="0053125F" w:rsidRPr="00B73D60">
        <w:rPr>
          <w:rFonts w:asciiTheme="minorEastAsia" w:hAnsiTheme="minorEastAsia" w:hint="eastAsia"/>
          <w:sz w:val="24"/>
        </w:rPr>
        <w:t xml:space="preserve"> </w:t>
      </w:r>
      <w:r w:rsidRPr="00B73D60">
        <w:rPr>
          <w:rFonts w:asciiTheme="minorEastAsia" w:hAnsiTheme="minorEastAsia" w:hint="eastAsia"/>
          <w:sz w:val="24"/>
        </w:rPr>
        <w:t>birthday,</w:t>
      </w:r>
      <w:r w:rsidR="0053125F" w:rsidRPr="00B73D60">
        <w:rPr>
          <w:rFonts w:asciiTheme="minorEastAsia" w:hAnsiTheme="minorEastAsia" w:hint="eastAsia"/>
          <w:sz w:val="24"/>
        </w:rPr>
        <w:t xml:space="preserve"> </w:t>
      </w:r>
      <w:r w:rsidRPr="00B73D60">
        <w:rPr>
          <w:rFonts w:asciiTheme="minorEastAsia" w:hAnsiTheme="minorEastAsia" w:hint="eastAsia"/>
          <w:sz w:val="24"/>
        </w:rPr>
        <w:t>salary,</w:t>
      </w:r>
      <w:r w:rsidR="0053125F" w:rsidRPr="00B73D60">
        <w:rPr>
          <w:rFonts w:asciiTheme="minorEastAsia" w:hAnsiTheme="minorEastAsia" w:hint="eastAsia"/>
          <w:sz w:val="24"/>
        </w:rPr>
        <w:t xml:space="preserve"> </w:t>
      </w:r>
      <w:r w:rsidR="0053125F" w:rsidRPr="00B73D60">
        <w:rPr>
          <w:rFonts w:asciiTheme="minorEastAsia" w:hAnsiTheme="minorEastAsia"/>
          <w:sz w:val="24"/>
        </w:rPr>
        <w:t>college</w:t>
      </w:r>
      <w:r w:rsidR="0053125F" w:rsidRPr="00B73D60">
        <w:rPr>
          <w:rFonts w:asciiTheme="minorEastAsia" w:hAnsiTheme="minorEastAsia" w:hint="eastAsia"/>
          <w:sz w:val="24"/>
        </w:rPr>
        <w:t xml:space="preserve">, </w:t>
      </w:r>
      <w:r w:rsidR="0053125F" w:rsidRPr="00B73D60">
        <w:rPr>
          <w:rFonts w:asciiTheme="minorEastAsia" w:hAnsiTheme="minorEastAsia"/>
          <w:sz w:val="24"/>
        </w:rPr>
        <w:t>major</w:t>
      </w:r>
      <w:r w:rsidRPr="00B73D60">
        <w:rPr>
          <w:rFonts w:asciiTheme="minorEastAsia" w:hAnsiTheme="minorEastAsia" w:hint="eastAsia"/>
          <w:sz w:val="24"/>
        </w:rPr>
        <w:t>）</w:t>
      </w:r>
      <w:r w:rsidRPr="00B73D60">
        <w:rPr>
          <w:rFonts w:asciiTheme="minorEastAsia" w:hAnsiTheme="minorEastAsia" w:hint="eastAsia"/>
          <w:sz w:val="24"/>
        </w:rPr>
        <w:tab/>
        <w:t>这些属性。数据库的操作必须包含对教职工的增、删、改、查。有兴趣的同学可适当的</w:t>
      </w:r>
      <w:r w:rsidRPr="00B73D60">
        <w:rPr>
          <w:rFonts w:asciiTheme="minorEastAsia" w:hAnsiTheme="minorEastAsia" w:hint="eastAsia"/>
          <w:sz w:val="24"/>
        </w:rPr>
        <w:tab/>
        <w:t>增加系统功能等以加强知识的巩固和应用。</w:t>
      </w:r>
      <w:bookmarkStart w:id="0" w:name="_GoBack"/>
      <w:bookmarkEnd w:id="0"/>
    </w:p>
    <w:sectPr w:rsidR="00D966B7" w:rsidRPr="00B73D60" w:rsidSect="00D96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028" w:rsidRDefault="00781028" w:rsidP="001D4658">
      <w:r>
        <w:separator/>
      </w:r>
    </w:p>
  </w:endnote>
  <w:endnote w:type="continuationSeparator" w:id="0">
    <w:p w:rsidR="00781028" w:rsidRDefault="00781028" w:rsidP="001D4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028" w:rsidRDefault="00781028" w:rsidP="001D4658">
      <w:r>
        <w:separator/>
      </w:r>
    </w:p>
  </w:footnote>
  <w:footnote w:type="continuationSeparator" w:id="0">
    <w:p w:rsidR="00781028" w:rsidRDefault="00781028" w:rsidP="001D46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15C51"/>
    <w:multiLevelType w:val="singleLevel"/>
    <w:tmpl w:val="72F15C51"/>
    <w:lvl w:ilvl="0">
      <w:start w:val="1"/>
      <w:numFmt w:val="decimal"/>
      <w:suff w:val="nothing"/>
      <w:lvlText w:val="%1、"/>
      <w:lvlJc w:val="left"/>
    </w:lvl>
  </w:abstractNum>
  <w:abstractNum w:abstractNumId="1">
    <w:nsid w:val="75C3CB65"/>
    <w:multiLevelType w:val="singleLevel"/>
    <w:tmpl w:val="75C3CB6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BA82783"/>
    <w:rsid w:val="000045EA"/>
    <w:rsid w:val="000B2060"/>
    <w:rsid w:val="00103F56"/>
    <w:rsid w:val="0017285F"/>
    <w:rsid w:val="001D4658"/>
    <w:rsid w:val="002B2DD5"/>
    <w:rsid w:val="004B430F"/>
    <w:rsid w:val="0053125F"/>
    <w:rsid w:val="00563AAF"/>
    <w:rsid w:val="006045B0"/>
    <w:rsid w:val="00646617"/>
    <w:rsid w:val="00663A9C"/>
    <w:rsid w:val="00781028"/>
    <w:rsid w:val="00843306"/>
    <w:rsid w:val="008906FA"/>
    <w:rsid w:val="00910628"/>
    <w:rsid w:val="00954188"/>
    <w:rsid w:val="00A402E3"/>
    <w:rsid w:val="00A80EEA"/>
    <w:rsid w:val="00AC15AF"/>
    <w:rsid w:val="00B73D60"/>
    <w:rsid w:val="00CD3199"/>
    <w:rsid w:val="00D966B7"/>
    <w:rsid w:val="00E934A8"/>
    <w:rsid w:val="00FA4C64"/>
    <w:rsid w:val="00FB7D07"/>
    <w:rsid w:val="07217735"/>
    <w:rsid w:val="0BA82783"/>
    <w:rsid w:val="6D535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66B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66B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1D4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D465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D4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D465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1D4658"/>
    <w:rPr>
      <w:sz w:val="18"/>
      <w:szCs w:val="18"/>
    </w:rPr>
  </w:style>
  <w:style w:type="character" w:customStyle="1" w:styleId="Char1">
    <w:name w:val="批注框文本 Char"/>
    <w:basedOn w:val="a0"/>
    <w:link w:val="a6"/>
    <w:rsid w:val="001D46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72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Don＇t  miss</dc:creator>
  <cp:lastModifiedBy>Administrator</cp:lastModifiedBy>
  <cp:revision>2</cp:revision>
  <dcterms:created xsi:type="dcterms:W3CDTF">2018-05-17T07:53:00Z</dcterms:created>
  <dcterms:modified xsi:type="dcterms:W3CDTF">2018-05-17T07:53:00Z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